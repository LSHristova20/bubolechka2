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5230AFEB" w:rsidR="003134D5" w:rsidRDefault="00FF72A5">
      <w:pPr>
        <w:rPr>
          <w:kern w:val="28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16F429A1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19050" t="1905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E847B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" fillcolor="#297fd5 [3206]" strokecolor="#297fd5 [3206]" strokeweight="2.25pt"/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61C5176" w:rsidR="0066066F" w:rsidRDefault="0066066F">
          <w:pPr>
            <w:spacing w:line="276" w:lineRule="auto"/>
            <w:rPr>
              <w:sz w:val="56"/>
            </w:rPr>
          </w:pP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266C0E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6477D19F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2737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" fillcolor="#297fd5 [3206]" strokecolor="#297fd5 [3206]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4117DADD" w:rsidR="007E6B13" w:rsidRPr="0033314A" w:rsidRDefault="007E6B13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4117DADD" w:rsidR="007E6B13" w:rsidRPr="0033314A" w:rsidRDefault="007E6B13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2EA2D3E2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DC7C2F" w:rsidRDefault="007E6B13">
                            <w:pPr>
                              <w:rPr>
                                <w:rFonts w:ascii="Impact" w:hAnsi="Impact"/>
                                <w:color w:val="297FD5" w:themeColor="accent3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C7C2F">
                              <w:rPr>
                                <w:rFonts w:ascii="Impact" w:hAnsi="Impact"/>
                                <w:color w:val="297FD5" w:themeColor="accent3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C804"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" filled="f" stroked="f" strokeweight=".5pt">
                <v:textbox>
                  <w:txbxContent>
                    <w:p w14:paraId="68D99B7A" w14:textId="11D0BA88" w:rsidR="007E6B13" w:rsidRPr="00DC7C2F" w:rsidRDefault="007E6B13">
                      <w:pPr>
                        <w:rPr>
                          <w:rFonts w:ascii="Impact" w:hAnsi="Impact"/>
                          <w:color w:val="297FD5" w:themeColor="accent3"/>
                          <w:sz w:val="72"/>
                          <w:szCs w:val="72"/>
                          <w:lang w:val="en-US"/>
                        </w:rPr>
                      </w:pPr>
                      <w:r w:rsidRPr="00DC7C2F">
                        <w:rPr>
                          <w:rFonts w:ascii="Impact" w:hAnsi="Impact"/>
                          <w:color w:val="297FD5" w:themeColor="accent3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1840F704" w:rsidR="00FF72A5" w:rsidRPr="00FF72A5" w:rsidRDefault="00DC7C2F" w:rsidP="00FF72A5">
      <w:pPr>
        <w:rPr>
          <w:sz w:val="56"/>
          <w:lang w:val="en-US"/>
        </w:rPr>
      </w:pPr>
      <w:r>
        <w:rPr>
          <w:noProof/>
          <w:sz w:val="56"/>
          <w:lang w:val="en-US"/>
        </w:rPr>
        <w:drawing>
          <wp:anchor distT="0" distB="0" distL="114300" distR="114300" simplePos="0" relativeHeight="251788288" behindDoc="1" locked="0" layoutInCell="1" allowOverlap="1" wp14:anchorId="09494135" wp14:editId="619D2E97">
            <wp:simplePos x="0" y="0"/>
            <wp:positionH relativeFrom="column">
              <wp:posOffset>594360</wp:posOffset>
            </wp:positionH>
            <wp:positionV relativeFrom="paragraph">
              <wp:posOffset>6985</wp:posOffset>
            </wp:positionV>
            <wp:extent cx="5188217" cy="1035103"/>
            <wp:effectExtent l="0" t="0" r="0" b="0"/>
            <wp:wrapTight wrapText="bothSides">
              <wp:wrapPolygon edited="0">
                <wp:start x="2538" y="4373"/>
                <wp:lineTo x="1824" y="5566"/>
                <wp:lineTo x="1666" y="6758"/>
                <wp:lineTo x="1745" y="11529"/>
                <wp:lineTo x="397" y="15902"/>
                <wp:lineTo x="397" y="17094"/>
                <wp:lineTo x="5393" y="17094"/>
                <wp:lineTo x="20939" y="15902"/>
                <wp:lineTo x="20780" y="11529"/>
                <wp:lineTo x="21336" y="9541"/>
                <wp:lineTo x="20463" y="5566"/>
                <wp:lineTo x="2855" y="4373"/>
                <wp:lineTo x="2538" y="437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A43A0" w14:textId="1746F566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D74AFE" w14:textId="1B4C3913" w:rsidR="008166FB" w:rsidRDefault="008166FB">
          <w:pPr>
            <w:pStyle w:val="TOCHeading"/>
          </w:pPr>
          <w:r>
            <w:t>Contents</w:t>
          </w:r>
        </w:p>
        <w:p w14:paraId="0C09F49E" w14:textId="31A83223" w:rsidR="009637B8" w:rsidRDefault="008166FB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005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Team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F9FA62" w14:textId="14B41EE2" w:rsidR="009637B8" w:rsidRDefault="002552F8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59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_Toc87190059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35076927" w14:textId="09DFE932" w:rsidR="009637B8" w:rsidRDefault="002552F8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0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_Toc87190060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859D834" w14:textId="38733223" w:rsidR="009637B8" w:rsidRDefault="002552F8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1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_Toc87190061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29C83755" w14:textId="526080D7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2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_Toc87190062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00FF75D9" w14:textId="107091F7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3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_Toc87190063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358C19F" w14:textId="58392CA9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4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_Toc87190064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F08EF04" w14:textId="5628F415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5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4.4 Testing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_Toc87190065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C6543A" w14:textId="2893AC77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6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4.5 Polishing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_Toc87190066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79A24DC" w14:textId="2FE899BB" w:rsidR="009637B8" w:rsidRDefault="002552F8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7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4.6 Presenting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_Toc87190067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F850C6C" w14:textId="121351EC" w:rsidR="009637B8" w:rsidRDefault="002552F8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5.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Diagram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4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93DB055" w14:textId="5E3A78DA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731DD20C" w14:textId="77777777" w:rsidR="000C5B71" w:rsidRDefault="000C5B71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highlight w:val="lightGray"/>
          <w:lang w:val="en-US"/>
        </w:rPr>
      </w:pPr>
      <w:bookmarkStart w:id="0" w:name="_Toc87190058"/>
      <w:r>
        <w:rPr>
          <w:rFonts w:asciiTheme="minorHAnsi" w:hAnsiTheme="minorHAnsi" w:cstheme="minorHAnsi"/>
          <w:b/>
          <w:bCs w:val="0"/>
          <w:highlight w:val="lightGray"/>
          <w:lang w:val="en-US"/>
        </w:rPr>
        <w:br w:type="page"/>
      </w:r>
    </w:p>
    <w:p w14:paraId="08BA7496" w14:textId="7A6AED48" w:rsidR="00BA6F15" w:rsidRDefault="00BA6F15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lang w:val="en-US"/>
        </w:rPr>
      </w:pPr>
      <w:r w:rsidRPr="00BA6F15">
        <w:rPr>
          <w:rFonts w:asciiTheme="minorHAnsi" w:hAnsiTheme="minorHAnsi" w:cstheme="minorHAnsi"/>
          <w:b/>
          <w:bCs w:val="0"/>
          <w:lang w:val="en-US"/>
        </w:rPr>
        <w:t>Team</w:t>
      </w:r>
      <w:bookmarkEnd w:id="0"/>
    </w:p>
    <w:p w14:paraId="06059A32" w14:textId="0F86E046" w:rsidR="00004DEC" w:rsidRDefault="00004DEC" w:rsidP="00004DEC">
      <w:pPr>
        <w:pStyle w:val="ListParagraph"/>
        <w:numPr>
          <w:ilvl w:val="0"/>
          <w:numId w:val="21"/>
        </w:numPr>
        <w:rPr>
          <w:color w:val="A0C3E3" w:themeColor="accent2" w:themeTint="99"/>
          <w:lang w:val="en-US"/>
        </w:rPr>
      </w:pPr>
      <w:r>
        <w:rPr>
          <w:lang w:val="en-US"/>
        </w:rPr>
        <w:t xml:space="preserve">Lorena </w:t>
      </w:r>
      <w:proofErr w:type="spellStart"/>
      <w:r>
        <w:rPr>
          <w:lang w:val="en-US"/>
        </w:rPr>
        <w:t>Hristova</w:t>
      </w:r>
      <w:proofErr w:type="spellEnd"/>
      <w:r>
        <w:rPr>
          <w:lang w:val="en-US"/>
        </w:rPr>
        <w:t xml:space="preserve"> – </w:t>
      </w:r>
      <w:hyperlink r:id="rId12" w:history="1">
        <w:r w:rsidR="00DC7C2F" w:rsidRPr="00B333AE">
          <w:rPr>
            <w:rStyle w:val="Hyperlink"/>
            <w:color w:val="BE98DB" w:themeColor="hyperlink" w:themeTint="99"/>
            <w:lang w:val="en-US"/>
          </w:rPr>
          <w:t>LSHristova20@codingburgas.bg</w:t>
        </w:r>
      </w:hyperlink>
    </w:p>
    <w:p w14:paraId="14E59209" w14:textId="77777777" w:rsidR="00DC7C2F" w:rsidRPr="00004DEC" w:rsidRDefault="00DC7C2F" w:rsidP="00DC7C2F">
      <w:pPr>
        <w:pStyle w:val="ListParagraph"/>
        <w:rPr>
          <w:color w:val="A0C3E3" w:themeColor="accent2" w:themeTint="99"/>
          <w:lang w:val="en-US"/>
        </w:rPr>
      </w:pPr>
    </w:p>
    <w:p w14:paraId="6C24B35B" w14:textId="19404875" w:rsidR="00BA6F15" w:rsidRDefault="00BE0E23" w:rsidP="00BE0E23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lang w:val="en-US"/>
        </w:rPr>
      </w:pPr>
      <w:bookmarkStart w:id="1" w:name="_Toc87190059"/>
      <w:r w:rsidRPr="00BE0E23">
        <w:rPr>
          <w:rFonts w:asciiTheme="minorHAnsi" w:hAnsiTheme="minorHAnsi" w:cstheme="minorHAnsi"/>
          <w:b/>
          <w:bCs w:val="0"/>
          <w:lang w:val="en-US"/>
        </w:rPr>
        <w:t>Used Technologies</w:t>
      </w:r>
      <w:bookmarkEnd w:id="1"/>
    </w:p>
    <w:p w14:paraId="453052B0" w14:textId="64C07506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Visual Studio – </w:t>
      </w:r>
      <w:r w:rsidRPr="00BE0E23">
        <w:rPr>
          <w:color w:val="ACCBF9" w:themeColor="background2"/>
          <w:lang w:val="en-US"/>
        </w:rPr>
        <w:t>Application</w:t>
      </w:r>
    </w:p>
    <w:p w14:paraId="0F637A41" w14:textId="7F1F19E0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GitHub – </w:t>
      </w:r>
      <w:r w:rsidRPr="00BE0E23">
        <w:rPr>
          <w:color w:val="ACCBF9" w:themeColor="background2"/>
          <w:lang w:val="en-US"/>
        </w:rPr>
        <w:t>Organization</w:t>
      </w:r>
    </w:p>
    <w:p w14:paraId="25BB9B4C" w14:textId="2EFA94BF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Adobe Illustrator – </w:t>
      </w:r>
      <w:r w:rsidRPr="00BE0E23">
        <w:rPr>
          <w:color w:val="ACCBF9" w:themeColor="background2"/>
          <w:lang w:val="en-US"/>
        </w:rPr>
        <w:t>Logo</w:t>
      </w:r>
    </w:p>
    <w:p w14:paraId="2CFDD379" w14:textId="16CDF379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ACCBF9" w:themeColor="background2"/>
          <w:lang w:val="en-US"/>
        </w:rPr>
      </w:pPr>
      <w:r>
        <w:rPr>
          <w:lang w:val="en-US"/>
        </w:rPr>
        <w:t xml:space="preserve">Microsoft Word – </w:t>
      </w:r>
      <w:r w:rsidRPr="003F64B8">
        <w:rPr>
          <w:color w:val="ACCBF9" w:themeColor="background2"/>
          <w:lang w:val="en-US"/>
        </w:rPr>
        <w:t>Documentation</w:t>
      </w:r>
    </w:p>
    <w:p w14:paraId="169E0E96" w14:textId="7DA0BACD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Microsoft PowerPoint – </w:t>
      </w:r>
      <w:r w:rsidRPr="003F64B8">
        <w:rPr>
          <w:color w:val="ACCBF9" w:themeColor="background2"/>
          <w:lang w:val="en-US"/>
        </w:rPr>
        <w:t>Presentation</w:t>
      </w:r>
    </w:p>
    <w:p w14:paraId="5D3CC956" w14:textId="5A100FF7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ACCBF9" w:themeColor="background2"/>
          <w:lang w:val="en-US"/>
        </w:rPr>
      </w:pPr>
      <w:r>
        <w:rPr>
          <w:lang w:val="en-US"/>
        </w:rPr>
        <w:t xml:space="preserve">Microsoft Excel – </w:t>
      </w:r>
      <w:r w:rsidRPr="003F64B8">
        <w:rPr>
          <w:color w:val="ACCBF9" w:themeColor="background2"/>
          <w:lang w:val="en-US"/>
        </w:rPr>
        <w:t>QA Documentation</w:t>
      </w:r>
    </w:p>
    <w:p w14:paraId="35416F71" w14:textId="2A5D0D6E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ED90476" w14:textId="7BCE71B2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39ECA603" w14:textId="758A1AFB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E3A0EA3" w14:textId="59392865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00CF9A0A" w14:textId="486B07EA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D1B78D8" w14:textId="1D8F98F4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8EB7A9F" w14:textId="0E81D436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5B6C1AF" w14:textId="77777777" w:rsidR="000C5B71" w:rsidRPr="003F64B8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585523AD" w14:textId="51E51B3B" w:rsidR="003F64B8" w:rsidRPr="009D3A08" w:rsidRDefault="003F64B8" w:rsidP="00732F87">
      <w:pPr>
        <w:pStyle w:val="Heading1"/>
        <w:numPr>
          <w:ilvl w:val="0"/>
          <w:numId w:val="12"/>
        </w:numPr>
        <w:spacing w:after="120"/>
        <w:rPr>
          <w:rFonts w:asciiTheme="minorHAnsi" w:hAnsiTheme="minorHAnsi" w:cstheme="minorHAnsi"/>
          <w:b/>
          <w:bCs w:val="0"/>
          <w:lang w:val="en-US"/>
        </w:rPr>
      </w:pPr>
      <w:bookmarkStart w:id="2" w:name="_Toc87190060"/>
      <w:r w:rsidRPr="009D3A08">
        <w:rPr>
          <w:rFonts w:asciiTheme="minorHAnsi" w:hAnsiTheme="minorHAnsi" w:cstheme="minorHAnsi"/>
          <w:b/>
          <w:bCs w:val="0"/>
          <w:lang w:val="en-US"/>
        </w:rPr>
        <w:t>Resume</w:t>
      </w:r>
      <w:bookmarkEnd w:id="2"/>
    </w:p>
    <w:p w14:paraId="0A9A4DE6" w14:textId="7DA18A4C" w:rsidR="00DC7C2F" w:rsidRDefault="00732F87" w:rsidP="00004DEC">
      <w:pPr>
        <w:pStyle w:val="Style1"/>
        <w:rPr>
          <w:lang w:val="bg-BG"/>
        </w:rPr>
      </w:pPr>
      <w:r w:rsidRPr="00732F87">
        <w:t xml:space="preserve">This is a game of </w:t>
      </w:r>
      <w:r>
        <w:t>C</w:t>
      </w:r>
      <w:r w:rsidRPr="00732F87">
        <w:t>++, made for the school project</w:t>
      </w:r>
      <w:r w:rsidR="000C5B71">
        <w:rPr>
          <w:lang w:val="bg-BG"/>
        </w:rPr>
        <w:t xml:space="preserve">. </w:t>
      </w:r>
      <w:r w:rsidR="000C5B71" w:rsidRPr="000C5B71">
        <w:rPr>
          <w:lang w:val="bg-BG"/>
        </w:rPr>
        <w:t>The aim of the game is to introduce a person to different types of animals and to learn where they live and what they eat and what their gadgets are.</w:t>
      </w:r>
      <w:r w:rsidR="00DC7C2F">
        <w:rPr>
          <w:lang w:val="bg-BG"/>
        </w:rPr>
        <w:br w:type="page"/>
      </w:r>
    </w:p>
    <w:p w14:paraId="39437E9F" w14:textId="77777777" w:rsidR="00BE0E23" w:rsidRDefault="00BE0E23" w:rsidP="00004DEC">
      <w:pPr>
        <w:pStyle w:val="Style1"/>
        <w:rPr>
          <w:lang w:val="bg-BG"/>
        </w:rPr>
      </w:pPr>
    </w:p>
    <w:p w14:paraId="77D5C13C" w14:textId="77777777" w:rsidR="000C5B71" w:rsidRPr="000C5B71" w:rsidRDefault="000C5B71" w:rsidP="00004DEC">
      <w:pPr>
        <w:pStyle w:val="Style1"/>
        <w:rPr>
          <w:lang w:val="bg-BG"/>
        </w:rPr>
      </w:pPr>
    </w:p>
    <w:p w14:paraId="63BFFF34" w14:textId="56C2AE78" w:rsidR="009976CF" w:rsidRDefault="00D06EED" w:rsidP="009976CF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 w:val="0"/>
          <w:lang w:val="en-US"/>
        </w:rPr>
      </w:pPr>
      <w:bookmarkStart w:id="3" w:name="_Toc87190061"/>
      <w:r>
        <w:rPr>
          <w:rFonts w:asciiTheme="minorHAnsi" w:hAnsiTheme="minorHAnsi" w:cstheme="minorHAnsi"/>
          <w:b/>
          <w:bCs w:val="0"/>
          <w:lang w:val="en-US"/>
        </w:rPr>
        <w:t>Stages</w:t>
      </w:r>
      <w:r w:rsidR="006775C3" w:rsidRPr="006775C3">
        <w:rPr>
          <w:rFonts w:asciiTheme="minorHAnsi" w:hAnsiTheme="minorHAnsi" w:cstheme="minorHAnsi"/>
          <w:b/>
          <w:bCs w:val="0"/>
          <w:lang w:val="en-US"/>
        </w:rPr>
        <w:t xml:space="preserve"> </w:t>
      </w:r>
      <w:r w:rsidR="002E2D5B">
        <w:rPr>
          <w:rFonts w:asciiTheme="minorHAnsi" w:hAnsiTheme="minorHAnsi" w:cstheme="minorHAnsi"/>
          <w:b/>
          <w:bCs w:val="0"/>
          <w:lang w:val="en-US"/>
        </w:rPr>
        <w:t>o</w:t>
      </w:r>
      <w:r w:rsidR="006775C3" w:rsidRPr="006775C3">
        <w:rPr>
          <w:rFonts w:asciiTheme="minorHAnsi" w:hAnsiTheme="minorHAnsi" w:cstheme="minorHAnsi"/>
          <w:b/>
          <w:bCs w:val="0"/>
          <w:lang w:val="en-US"/>
        </w:rPr>
        <w:t xml:space="preserve">f </w:t>
      </w:r>
      <w:r w:rsidR="002E2D5B">
        <w:rPr>
          <w:rFonts w:asciiTheme="minorHAnsi" w:hAnsiTheme="minorHAnsi" w:cstheme="minorHAnsi"/>
          <w:b/>
          <w:bCs w:val="0"/>
          <w:lang w:val="en-US"/>
        </w:rPr>
        <w:t>development</w:t>
      </w:r>
      <w:bookmarkEnd w:id="3"/>
    </w:p>
    <w:p w14:paraId="3880E1FB" w14:textId="6FE78D3E" w:rsidR="009976CF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4" w:name="_Toc87190062"/>
      <w:r>
        <w:rPr>
          <w:rFonts w:asciiTheme="minorHAnsi" w:hAnsiTheme="minorHAnsi" w:cstheme="minorHAnsi"/>
          <w:b/>
          <w:bCs w:val="0"/>
          <w:lang w:val="en-US"/>
        </w:rPr>
        <w:t>4.1 Idea</w:t>
      </w:r>
      <w:bookmarkEnd w:id="4"/>
    </w:p>
    <w:p w14:paraId="436A3E96" w14:textId="2C781216" w:rsidR="009976CF" w:rsidRPr="001D236E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 xml:space="preserve">Once I figured out what my app would </w:t>
      </w:r>
      <w:proofErr w:type="gramStart"/>
      <w:r w:rsidRPr="000C5B71">
        <w:rPr>
          <w:lang w:val="en-US"/>
        </w:rPr>
        <w:t>entail</w:t>
      </w:r>
      <w:proofErr w:type="gramEnd"/>
      <w:r w:rsidRPr="000C5B71">
        <w:rPr>
          <w:lang w:val="en-US"/>
        </w:rPr>
        <w:t xml:space="preserve"> I got to work.</w:t>
      </w:r>
    </w:p>
    <w:p w14:paraId="5DEFE99D" w14:textId="7442F19B" w:rsidR="009976CF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5" w:name="_Toc87190063"/>
      <w:r>
        <w:rPr>
          <w:rFonts w:asciiTheme="minorHAnsi" w:hAnsiTheme="minorHAnsi" w:cstheme="minorHAnsi"/>
          <w:b/>
          <w:bCs w:val="0"/>
          <w:lang w:val="en-US"/>
        </w:rPr>
        <w:t>4.2 Organisation</w:t>
      </w:r>
      <w:bookmarkEnd w:id="5"/>
    </w:p>
    <w:p w14:paraId="57E2262B" w14:textId="76E51E9C" w:rsidR="009976CF" w:rsidRPr="00132F1A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I organized myself to work every week during my practice classes by following my teacher's instructions. I also took a little time after school</w:t>
      </w:r>
      <w:r w:rsidR="009976CF">
        <w:rPr>
          <w:lang w:val="en-US"/>
        </w:rPr>
        <w:t>.</w:t>
      </w:r>
    </w:p>
    <w:p w14:paraId="19DF1C4F" w14:textId="1C4F605E" w:rsidR="009976CF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6" w:name="_Toc87190064"/>
      <w:r>
        <w:rPr>
          <w:rFonts w:asciiTheme="minorHAnsi" w:hAnsiTheme="minorHAnsi" w:cstheme="minorHAnsi"/>
          <w:b/>
          <w:bCs w:val="0"/>
          <w:lang w:val="en-US"/>
        </w:rPr>
        <w:t>4.3 Realisation</w:t>
      </w:r>
      <w:bookmarkEnd w:id="6"/>
    </w:p>
    <w:p w14:paraId="1F4DD0A1" w14:textId="4200DD85" w:rsidR="009976CF" w:rsidRPr="008D5D52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 xml:space="preserve">I implemented the project by organizing after each task what I needed to do the next time I got to </w:t>
      </w:r>
      <w:proofErr w:type="gramStart"/>
      <w:r w:rsidRPr="000C5B71">
        <w:rPr>
          <w:lang w:val="en-US"/>
        </w:rPr>
        <w:t>work.</w:t>
      </w:r>
      <w:r w:rsidR="009976CF">
        <w:rPr>
          <w:lang w:val="en-US"/>
        </w:rPr>
        <w:t>.</w:t>
      </w:r>
      <w:proofErr w:type="gramEnd"/>
    </w:p>
    <w:p w14:paraId="7EAEEAA3" w14:textId="3E6085CD" w:rsidR="009976CF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lang w:val="en-US"/>
        </w:rPr>
      </w:pPr>
      <w:bookmarkStart w:id="7" w:name="_Toc87190067"/>
      <w:r>
        <w:rPr>
          <w:rFonts w:asciiTheme="minorHAnsi" w:hAnsiTheme="minorHAnsi" w:cstheme="minorHAnsi"/>
          <w:b/>
          <w:bCs w:val="0"/>
          <w:lang w:val="en-US"/>
        </w:rPr>
        <w:t>4.</w:t>
      </w:r>
      <w:r w:rsidR="000C5B71">
        <w:rPr>
          <w:rFonts w:asciiTheme="minorHAnsi" w:hAnsiTheme="minorHAnsi" w:cstheme="minorHAnsi"/>
          <w:b/>
          <w:bCs w:val="0"/>
        </w:rPr>
        <w:t>4</w:t>
      </w:r>
      <w:r>
        <w:rPr>
          <w:rFonts w:asciiTheme="minorHAnsi" w:hAnsiTheme="minorHAnsi" w:cstheme="minorHAnsi"/>
          <w:b/>
          <w:bCs w:val="0"/>
          <w:lang w:val="en-US"/>
        </w:rPr>
        <w:t xml:space="preserve"> Presenting</w:t>
      </w:r>
      <w:bookmarkEnd w:id="7"/>
    </w:p>
    <w:p w14:paraId="176C592B" w14:textId="1B175700" w:rsidR="009976CF" w:rsidRPr="007E641B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For the presentation I had prepared a short presentation related to the project before presenting it to the teachers</w:t>
      </w:r>
      <w:r w:rsidR="009976CF">
        <w:rPr>
          <w:lang w:val="en-US"/>
        </w:rPr>
        <w:t>.</w:t>
      </w:r>
    </w:p>
    <w:p w14:paraId="7C70FCF6" w14:textId="504F963E" w:rsidR="00BA6F15" w:rsidRPr="00DC7C2F" w:rsidRDefault="00BA6F15" w:rsidP="00DC7C2F">
      <w:pPr>
        <w:spacing w:line="276" w:lineRule="auto"/>
        <w:rPr>
          <w:lang w:val="en-US"/>
        </w:rPr>
      </w:pPr>
    </w:p>
    <w:sectPr w:rsidR="00BA6F15" w:rsidRPr="00DC7C2F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8FAF" w14:textId="77777777" w:rsidR="002552F8" w:rsidRDefault="002552F8">
      <w:pPr>
        <w:spacing w:after="0" w:line="240" w:lineRule="auto"/>
      </w:pPr>
      <w:r>
        <w:separator/>
      </w:r>
    </w:p>
  </w:endnote>
  <w:endnote w:type="continuationSeparator" w:id="0">
    <w:p w14:paraId="72BD4BC3" w14:textId="77777777" w:rsidR="002552F8" w:rsidRDefault="002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A75157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BA71CF8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C6F07FE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242852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8E75" w14:textId="77777777" w:rsidR="002552F8" w:rsidRDefault="002552F8">
      <w:pPr>
        <w:spacing w:after="0" w:line="240" w:lineRule="auto"/>
      </w:pPr>
      <w:r>
        <w:separator/>
      </w:r>
    </w:p>
  </w:footnote>
  <w:footnote w:type="continuationSeparator" w:id="0">
    <w:p w14:paraId="74AE71B1" w14:textId="77777777" w:rsidR="002552F8" w:rsidRDefault="002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9E25D49"/>
    <w:multiLevelType w:val="hybridMultilevel"/>
    <w:tmpl w:val="E2B4D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18"/>
  </w:num>
  <w:num w:numId="7">
    <w:abstractNumId w:val="12"/>
  </w:num>
  <w:num w:numId="8">
    <w:abstractNumId w:val="8"/>
  </w:num>
  <w:num w:numId="9">
    <w:abstractNumId w:val="14"/>
  </w:num>
  <w:num w:numId="10">
    <w:abstractNumId w:val="4"/>
  </w:num>
  <w:num w:numId="11">
    <w:abstractNumId w:val="20"/>
  </w:num>
  <w:num w:numId="12">
    <w:abstractNumId w:val="9"/>
  </w:num>
  <w:num w:numId="13">
    <w:abstractNumId w:val="1"/>
  </w:num>
  <w:num w:numId="14">
    <w:abstractNumId w:val="7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6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04DEC"/>
    <w:rsid w:val="000426B6"/>
    <w:rsid w:val="000C5B71"/>
    <w:rsid w:val="000F3867"/>
    <w:rsid w:val="000F4EF2"/>
    <w:rsid w:val="00132F1A"/>
    <w:rsid w:val="001A3AC3"/>
    <w:rsid w:val="001C0287"/>
    <w:rsid w:val="001C3EB5"/>
    <w:rsid w:val="001D236E"/>
    <w:rsid w:val="0023297F"/>
    <w:rsid w:val="002411C7"/>
    <w:rsid w:val="002552F8"/>
    <w:rsid w:val="00293FE2"/>
    <w:rsid w:val="002D0843"/>
    <w:rsid w:val="002E2D5B"/>
    <w:rsid w:val="003121DC"/>
    <w:rsid w:val="003134D5"/>
    <w:rsid w:val="0033314A"/>
    <w:rsid w:val="00333D0F"/>
    <w:rsid w:val="00340A47"/>
    <w:rsid w:val="003E6A30"/>
    <w:rsid w:val="003F64B8"/>
    <w:rsid w:val="004B6BFC"/>
    <w:rsid w:val="00544AB1"/>
    <w:rsid w:val="00575AAE"/>
    <w:rsid w:val="005F4EA4"/>
    <w:rsid w:val="00630446"/>
    <w:rsid w:val="0066066F"/>
    <w:rsid w:val="006775C3"/>
    <w:rsid w:val="0072218A"/>
    <w:rsid w:val="00732F87"/>
    <w:rsid w:val="007A40DB"/>
    <w:rsid w:val="007E641B"/>
    <w:rsid w:val="007E6627"/>
    <w:rsid w:val="007E6B13"/>
    <w:rsid w:val="008046C0"/>
    <w:rsid w:val="008166FB"/>
    <w:rsid w:val="00830259"/>
    <w:rsid w:val="008C34B9"/>
    <w:rsid w:val="008D15F1"/>
    <w:rsid w:val="008D5D52"/>
    <w:rsid w:val="009533F6"/>
    <w:rsid w:val="009637B8"/>
    <w:rsid w:val="009976CF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71AB9"/>
    <w:rsid w:val="00CF5864"/>
    <w:rsid w:val="00D06EED"/>
    <w:rsid w:val="00D82B6D"/>
    <w:rsid w:val="00DC7C2F"/>
    <w:rsid w:val="00EE574B"/>
    <w:rsid w:val="00F24928"/>
    <w:rsid w:val="00F44763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A66AC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A66AC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242852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629DD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629DD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53356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04DEC"/>
    <w:pPr>
      <w:spacing w:after="120" w:line="360" w:lineRule="auto"/>
    </w:pPr>
    <w:rPr>
      <w:lang w:val="en-US"/>
    </w:rPr>
  </w:style>
  <w:style w:type="character" w:customStyle="1" w:styleId="Style1Char">
    <w:name w:val="Style1 Char"/>
    <w:basedOn w:val="DefaultParagraphFont"/>
    <w:link w:val="Style1"/>
    <w:rsid w:val="00004D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SHristova20@codingburgas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E5CF1D-0AA3-47AC-8641-7A9EE768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Lorena Hristova</dc:creator>
  <cp:lastModifiedBy>Стелиян Димитров Кехайов</cp:lastModifiedBy>
  <cp:revision>2</cp:revision>
  <dcterms:created xsi:type="dcterms:W3CDTF">2023-07-03T15:15:00Z</dcterms:created>
  <dcterms:modified xsi:type="dcterms:W3CDTF">2023-07-03T15:15:00Z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